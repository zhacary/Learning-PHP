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08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2648C0">
        <w:trPr>
          <w:trHeight w:val="4410"/>
        </w:trPr>
        <w:tc>
          <w:tcPr>
            <w:tcW w:w="3600" w:type="dxa"/>
            <w:vAlign w:val="bottom"/>
          </w:tcPr>
          <w:p w:rsidR="001B2ABD" w:rsidRDefault="0059311F" w:rsidP="002648C0">
            <w:pPr>
              <w:tabs>
                <w:tab w:val="left" w:pos="990"/>
              </w:tabs>
            </w:pPr>
            <w:r w:rsidRPr="0059311F">
              <w:rPr>
                <w:noProof/>
                <w:lang w:eastAsia="en-US"/>
              </w:rPr>
              <w:drawing>
                <wp:inline distT="0" distB="0" distL="0" distR="0">
                  <wp:extent cx="1212850" cy="1819275"/>
                  <wp:effectExtent l="114300" t="114300" r="139700" b="142875"/>
                  <wp:docPr id="2" name="Picture 2" descr="C:\Users\chandra\Downloads\chandra putih ed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ndra\Downloads\chandra putih ed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8192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2648C0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CF090E" w:rsidRPr="00A9470C" w:rsidRDefault="002648C0" w:rsidP="002648C0">
            <w:pPr>
              <w:rPr>
                <w:rFonts w:asciiTheme="majorHAnsi" w:hAnsiTheme="majorHAnsi"/>
                <w:sz w:val="96"/>
                <w:szCs w:val="96"/>
              </w:rPr>
            </w:pPr>
            <w:r w:rsidRPr="00A9470C">
              <w:rPr>
                <w:rFonts w:asciiTheme="majorHAnsi" w:hAnsiTheme="majorHAnsi"/>
                <w:sz w:val="96"/>
                <w:szCs w:val="96"/>
              </w:rPr>
              <w:t>CHANDRA ARIADI PRATAMA</w:t>
            </w:r>
          </w:p>
          <w:p w:rsidR="00A9470C" w:rsidRDefault="00A9470C" w:rsidP="002648C0">
            <w:pPr>
              <w:rPr>
                <w:sz w:val="40"/>
                <w:szCs w:val="40"/>
              </w:rPr>
            </w:pPr>
            <w:r w:rsidRPr="00A9470C">
              <w:rPr>
                <w:sz w:val="40"/>
                <w:szCs w:val="40"/>
              </w:rPr>
              <w:t>JUNIOR WEB PROGRAMMING</w:t>
            </w:r>
          </w:p>
          <w:p w:rsidR="00A9470C" w:rsidRPr="00A9470C" w:rsidRDefault="00A9470C" w:rsidP="002648C0">
            <w:pPr>
              <w:rPr>
                <w:sz w:val="16"/>
                <w:szCs w:val="16"/>
              </w:rPr>
            </w:pPr>
          </w:p>
        </w:tc>
      </w:tr>
      <w:tr w:rsidR="001B2ABD" w:rsidTr="002648C0">
        <w:tc>
          <w:tcPr>
            <w:tcW w:w="3600" w:type="dxa"/>
          </w:tcPr>
          <w:p w:rsidR="004C20B8" w:rsidRPr="004C20B8" w:rsidRDefault="004C20B8" w:rsidP="004C20B8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pribadi</w:t>
            </w:r>
          </w:p>
          <w:p w:rsidR="004C20B8" w:rsidRDefault="004C20B8" w:rsidP="004C20B8">
            <w:r>
              <w:t>Tempat Tanggal Lahir :</w:t>
            </w:r>
          </w:p>
          <w:p w:rsidR="004C20B8" w:rsidRDefault="004C20B8" w:rsidP="004C20B8">
            <w:r>
              <w:t>Bogor – 29 Desember 1999</w:t>
            </w:r>
          </w:p>
          <w:p w:rsidR="004C20B8" w:rsidRDefault="004C20B8" w:rsidP="004C20B8"/>
          <w:p w:rsidR="004C20B8" w:rsidRDefault="004C20B8" w:rsidP="004C20B8">
            <w:r>
              <w:t>Jenis Kelamin :</w:t>
            </w:r>
          </w:p>
          <w:p w:rsidR="004C20B8" w:rsidRDefault="004C20B8" w:rsidP="004C20B8">
            <w:r>
              <w:t>Laki – Laki</w:t>
            </w:r>
          </w:p>
          <w:p w:rsidR="004C20B8" w:rsidRDefault="004C20B8" w:rsidP="004C20B8"/>
          <w:p w:rsidR="004C20B8" w:rsidRDefault="004C20B8" w:rsidP="004C20B8">
            <w:r>
              <w:t>Alamat           :</w:t>
            </w:r>
          </w:p>
          <w:p w:rsidR="004C20B8" w:rsidRDefault="004C20B8" w:rsidP="004C20B8">
            <w:r>
              <w:t>Jln.raya pemda Kp.darussallam Rt 01/09 kec.sukaraja kel.Pasir jambu kab.Bogor</w:t>
            </w:r>
          </w:p>
          <w:p w:rsidR="001B2ABD" w:rsidRPr="00A9470C" w:rsidRDefault="00A00AF7" w:rsidP="002648C0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Tentang saya</w:t>
            </w:r>
          </w:p>
          <w:p w:rsidR="00ED3A08" w:rsidRPr="00A9470C" w:rsidRDefault="00ED3A08" w:rsidP="002648C0">
            <w:pPr>
              <w:rPr>
                <w:sz w:val="16"/>
                <w:szCs w:val="16"/>
              </w:rPr>
            </w:pPr>
            <w:r w:rsidRPr="00A9470C">
              <w:rPr>
                <w:sz w:val="16"/>
                <w:szCs w:val="16"/>
              </w:rPr>
              <w:t>Senang mempelajari hal – hal baru</w:t>
            </w:r>
          </w:p>
          <w:p w:rsidR="00036450" w:rsidRPr="00A9470C" w:rsidRDefault="00ED3A08" w:rsidP="002648C0">
            <w:pPr>
              <w:rPr>
                <w:sz w:val="16"/>
                <w:szCs w:val="16"/>
              </w:rPr>
            </w:pPr>
            <w:r w:rsidRPr="00A9470C">
              <w:rPr>
                <w:sz w:val="16"/>
                <w:szCs w:val="16"/>
              </w:rPr>
              <w:t>Dan meng aplikasikannya,</w:t>
            </w:r>
            <w:r w:rsidR="004309F6" w:rsidRPr="00A9470C">
              <w:rPr>
                <w:sz w:val="16"/>
                <w:szCs w:val="16"/>
              </w:rPr>
              <w:t>Menyukai dunia programming dan mesin mempelajarinya lalu mempraktekkannya.</w:t>
            </w:r>
          </w:p>
          <w:p w:rsidR="006127D8" w:rsidRPr="00A9470C" w:rsidRDefault="006127D8" w:rsidP="002648C0">
            <w:pPr>
              <w:rPr>
                <w:sz w:val="16"/>
                <w:szCs w:val="16"/>
              </w:rPr>
            </w:pPr>
          </w:p>
          <w:p w:rsidR="006127D8" w:rsidRPr="00A9470C" w:rsidRDefault="006127D8" w:rsidP="002648C0">
            <w:pPr>
              <w:rPr>
                <w:sz w:val="16"/>
                <w:szCs w:val="16"/>
              </w:rPr>
            </w:pPr>
            <w:r w:rsidRPr="00A9470C">
              <w:rPr>
                <w:sz w:val="16"/>
                <w:szCs w:val="16"/>
              </w:rPr>
              <w:t xml:space="preserve">Mampu </w:t>
            </w:r>
            <w:r w:rsidR="00101B29" w:rsidRPr="00A9470C">
              <w:rPr>
                <w:sz w:val="16"/>
                <w:szCs w:val="16"/>
              </w:rPr>
              <w:t>bekerja secara tim atau individu</w:t>
            </w:r>
            <w:r w:rsidRPr="00A9470C">
              <w:rPr>
                <w:sz w:val="16"/>
                <w:szCs w:val="16"/>
              </w:rPr>
              <w:t xml:space="preserve">i,mandiri dan </w:t>
            </w:r>
            <w:r w:rsidR="00101B29" w:rsidRPr="00A9470C">
              <w:rPr>
                <w:sz w:val="16"/>
                <w:szCs w:val="16"/>
              </w:rPr>
              <w:t>bertanggung jawab dalam bekerja,bisa mengerja</w:t>
            </w:r>
            <w:r w:rsidR="00197960">
              <w:rPr>
                <w:sz w:val="16"/>
                <w:szCs w:val="16"/>
              </w:rPr>
              <w:t>kan web projek denga baik dan profesional</w:t>
            </w:r>
          </w:p>
          <w:p w:rsidR="00036450" w:rsidRPr="00A9470C" w:rsidRDefault="00036450" w:rsidP="002648C0">
            <w:pPr>
              <w:rPr>
                <w:sz w:val="16"/>
                <w:szCs w:val="16"/>
              </w:rPr>
            </w:pPr>
          </w:p>
          <w:p w:rsidR="00DB57EF" w:rsidRDefault="00973222" w:rsidP="00DB57EF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REFERENsi</w:t>
            </w:r>
          </w:p>
          <w:p w:rsidR="00DB57EF" w:rsidRDefault="00973222" w:rsidP="00973222">
            <w:r>
              <w:t>Bpk.R.Windu Laksono,Dj.S.E</w:t>
            </w:r>
          </w:p>
          <w:p w:rsidR="00973222" w:rsidRDefault="00973222" w:rsidP="00973222"/>
          <w:p w:rsidR="00973222" w:rsidRDefault="00973222" w:rsidP="00973222">
            <w:r>
              <w:t>Kabid.Poleteknik LP3I Kampus Cilodong Raya.</w:t>
            </w:r>
          </w:p>
          <w:p w:rsidR="00973222" w:rsidRDefault="00973222" w:rsidP="00973222"/>
          <w:p w:rsidR="00973222" w:rsidRDefault="00973222" w:rsidP="00973222">
            <w:r>
              <w:t xml:space="preserve">HP    </w:t>
            </w:r>
            <w:r w:rsidR="00C177AC">
              <w:t xml:space="preserve">    </w:t>
            </w:r>
            <w:r w:rsidR="001268BC">
              <w:t xml:space="preserve"> :</w:t>
            </w:r>
            <w:r w:rsidR="00C177AC">
              <w:t xml:space="preserve">  </w:t>
            </w:r>
            <w:r w:rsidR="001268BC">
              <w:t xml:space="preserve">  </w:t>
            </w:r>
            <w:r>
              <w:t>0812 8733 8409</w:t>
            </w:r>
          </w:p>
          <w:p w:rsidR="00973222" w:rsidRDefault="00973222" w:rsidP="00973222">
            <w:r>
              <w:t xml:space="preserve">Telp </w:t>
            </w:r>
            <w:r w:rsidR="001268BC">
              <w:t xml:space="preserve">    </w:t>
            </w:r>
            <w:r w:rsidR="00C177AC">
              <w:t xml:space="preserve"> </w:t>
            </w:r>
            <w:r w:rsidR="001268BC">
              <w:t>:</w:t>
            </w:r>
            <w:r w:rsidR="00C177AC">
              <w:t xml:space="preserve"> </w:t>
            </w:r>
            <w:r>
              <w:t xml:space="preserve"> (021)8791 4272</w:t>
            </w:r>
          </w:p>
          <w:p w:rsidR="00973222" w:rsidRDefault="00973222" w:rsidP="00973222">
            <w:r>
              <w:t>E-mail</w:t>
            </w:r>
            <w:r w:rsidR="00C177AC">
              <w:t xml:space="preserve"> </w:t>
            </w:r>
            <w:r w:rsidR="001268BC">
              <w:t xml:space="preserve">  :  </w:t>
            </w:r>
            <w:r w:rsidR="00C177AC">
              <w:t>ariewindu260563@gmail.com</w:t>
            </w:r>
          </w:p>
          <w:p w:rsidR="00C177AC" w:rsidRDefault="00C177AC" w:rsidP="00973222"/>
          <w:p w:rsidR="00C177AC" w:rsidRPr="00973222" w:rsidRDefault="00C177AC" w:rsidP="00973222">
            <w:r>
              <w:t>Demikian CV ini dibuat dan dapat di pertanggung jawabkan.</w:t>
            </w:r>
          </w:p>
          <w:p w:rsidR="00101B29" w:rsidRDefault="00101B29" w:rsidP="002648C0">
            <w:pPr>
              <w:rPr>
                <w:sz w:val="16"/>
                <w:szCs w:val="16"/>
              </w:rPr>
            </w:pPr>
          </w:p>
          <w:p w:rsidR="00C177AC" w:rsidRDefault="00C177AC" w:rsidP="00C177AC">
            <w:pPr>
              <w:jc w:val="right"/>
              <w:rPr>
                <w:sz w:val="16"/>
                <w:szCs w:val="16"/>
              </w:rPr>
            </w:pPr>
          </w:p>
          <w:p w:rsidR="00C177AC" w:rsidRPr="00A9470C" w:rsidRDefault="00C177AC" w:rsidP="00C177A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Chandra ariadi pratama</w:t>
            </w:r>
          </w:p>
          <w:p w:rsidR="00101B29" w:rsidRPr="00A9470C" w:rsidRDefault="00101B29" w:rsidP="002648C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1B2ABD" w:rsidRDefault="001B2ABD" w:rsidP="002648C0">
            <w:pPr>
              <w:tabs>
                <w:tab w:val="left" w:pos="990"/>
              </w:tabs>
            </w:pPr>
          </w:p>
        </w:tc>
        <w:tc>
          <w:tcPr>
            <w:tcW w:w="6470" w:type="dxa"/>
            <w:shd w:val="clear" w:color="auto" w:fill="auto"/>
          </w:tcPr>
          <w:p w:rsidR="001B2ABD" w:rsidRPr="00A85467" w:rsidRDefault="00B26926" w:rsidP="002648C0">
            <w:pPr>
              <w:pStyle w:val="Heading2"/>
              <w:spacing w:before="0" w:after="0"/>
              <w:rPr>
                <w:sz w:val="16"/>
                <w:szCs w:val="16"/>
              </w:rPr>
            </w:pPr>
            <w:r w:rsidRPr="00A85467">
              <w:rPr>
                <w:sz w:val="16"/>
                <w:szCs w:val="16"/>
              </w:rPr>
              <w:t>pendidikan</w:t>
            </w:r>
          </w:p>
          <w:p w:rsidR="00036450" w:rsidRPr="00A85467" w:rsidRDefault="00036450" w:rsidP="002648C0">
            <w:pPr>
              <w:rPr>
                <w:sz w:val="16"/>
                <w:szCs w:val="16"/>
              </w:rPr>
            </w:pPr>
          </w:p>
          <w:p w:rsidR="00036450" w:rsidRPr="000D29B6" w:rsidRDefault="00CF090E" w:rsidP="002648C0">
            <w:pPr>
              <w:pStyle w:val="Heading4"/>
              <w:rPr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>SMP PGRI Karadenan</w:t>
            </w:r>
          </w:p>
          <w:p w:rsidR="00036450" w:rsidRPr="000D29B6" w:rsidRDefault="00CF090E" w:rsidP="002648C0">
            <w:pPr>
              <w:pStyle w:val="Date"/>
              <w:rPr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>2012</w:t>
            </w:r>
            <w:r w:rsidR="00036450" w:rsidRPr="000D29B6">
              <w:rPr>
                <w:sz w:val="16"/>
                <w:szCs w:val="16"/>
              </w:rPr>
              <w:t xml:space="preserve"> - </w:t>
            </w:r>
            <w:r w:rsidRPr="000D29B6">
              <w:rPr>
                <w:sz w:val="16"/>
                <w:szCs w:val="16"/>
              </w:rPr>
              <w:t>2015</w:t>
            </w:r>
          </w:p>
          <w:p w:rsidR="00036450" w:rsidRPr="000D29B6" w:rsidRDefault="00036450" w:rsidP="002648C0">
            <w:pPr>
              <w:rPr>
                <w:sz w:val="16"/>
                <w:szCs w:val="16"/>
              </w:rPr>
            </w:pPr>
          </w:p>
          <w:p w:rsidR="00CF090E" w:rsidRPr="000D29B6" w:rsidRDefault="00CF090E" w:rsidP="002648C0">
            <w:pPr>
              <w:rPr>
                <w:b/>
                <w:sz w:val="16"/>
                <w:szCs w:val="16"/>
              </w:rPr>
            </w:pPr>
            <w:r w:rsidRPr="000D29B6">
              <w:rPr>
                <w:b/>
                <w:sz w:val="16"/>
                <w:szCs w:val="16"/>
              </w:rPr>
              <w:t>SMK Master Indonesia</w:t>
            </w:r>
          </w:p>
          <w:p w:rsidR="00CF090E" w:rsidRPr="000D29B6" w:rsidRDefault="00CF090E" w:rsidP="002648C0">
            <w:pPr>
              <w:rPr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 xml:space="preserve">2015 </w:t>
            </w:r>
            <w:r w:rsidR="000D29B6" w:rsidRPr="000D29B6">
              <w:rPr>
                <w:sz w:val="16"/>
                <w:szCs w:val="16"/>
              </w:rPr>
              <w:t>–</w:t>
            </w:r>
            <w:r w:rsidRPr="000D29B6">
              <w:rPr>
                <w:sz w:val="16"/>
                <w:szCs w:val="16"/>
              </w:rPr>
              <w:t xml:space="preserve"> 2018</w:t>
            </w:r>
          </w:p>
          <w:p w:rsidR="000D29B6" w:rsidRDefault="000D29B6" w:rsidP="002648C0"/>
          <w:p w:rsidR="000D29B6" w:rsidRPr="000D29B6" w:rsidRDefault="000D29B6" w:rsidP="002648C0">
            <w:pPr>
              <w:rPr>
                <w:b/>
                <w:sz w:val="14"/>
                <w:szCs w:val="14"/>
              </w:rPr>
            </w:pPr>
            <w:r>
              <w:rPr>
                <w:b/>
              </w:rPr>
              <w:t>Lp3i Jakarta Cilodong</w:t>
            </w:r>
          </w:p>
          <w:p w:rsidR="00BA1C78" w:rsidRDefault="00050F55" w:rsidP="002648C0">
            <w:r>
              <w:t>2018</w:t>
            </w:r>
            <w:r w:rsidR="000D29B6">
              <w:t>–</w:t>
            </w:r>
            <w:r>
              <w:t xml:space="preserve"> sekarang</w:t>
            </w:r>
          </w:p>
          <w:p w:rsidR="00BA1C78" w:rsidRPr="00BA1C78" w:rsidRDefault="00BA1C78" w:rsidP="00BA1C78">
            <w:pPr>
              <w:pStyle w:val="Heading2"/>
              <w:rPr>
                <w:sz w:val="16"/>
                <w:szCs w:val="16"/>
              </w:rPr>
            </w:pPr>
            <w:r w:rsidRPr="00BA1C78">
              <w:rPr>
                <w:sz w:val="16"/>
                <w:szCs w:val="16"/>
              </w:rPr>
              <w:t>PENDIDIKAN NON FORMAL</w:t>
            </w:r>
          </w:p>
          <w:p w:rsidR="00050F55" w:rsidRDefault="00BA1C78" w:rsidP="00BA1C78">
            <w:pPr>
              <w:pStyle w:val="ListParagraph"/>
              <w:numPr>
                <w:ilvl w:val="0"/>
                <w:numId w:val="8"/>
              </w:numPr>
            </w:pPr>
            <w:r>
              <w:t>Uji Kompetensi Keahlian Mekanik</w:t>
            </w:r>
            <w:r w:rsidR="0059311F">
              <w:t xml:space="preserve"> (2018)</w:t>
            </w:r>
          </w:p>
          <w:p w:rsidR="00BA1C78" w:rsidRDefault="00BA1C78" w:rsidP="00BA1C78">
            <w:pPr>
              <w:pStyle w:val="ListParagraph"/>
              <w:numPr>
                <w:ilvl w:val="0"/>
                <w:numId w:val="8"/>
              </w:numPr>
            </w:pPr>
            <w:r>
              <w:t>Uji Kompetensi Operator Komputer</w:t>
            </w:r>
            <w:r w:rsidR="0059311F">
              <w:t>(2019)</w:t>
            </w:r>
          </w:p>
          <w:p w:rsidR="00775AA6" w:rsidRDefault="00775AA6" w:rsidP="00BA1C78">
            <w:pPr>
              <w:pStyle w:val="ListParagraph"/>
              <w:numPr>
                <w:ilvl w:val="0"/>
                <w:numId w:val="8"/>
              </w:numPr>
            </w:pPr>
            <w:r>
              <w:t>Mengikuti OML (Orientasi Mesjid Lingkungan)</w:t>
            </w:r>
          </w:p>
          <w:p w:rsidR="00BA1C78" w:rsidRDefault="00BA1C78" w:rsidP="00BA1C78">
            <w:pPr>
              <w:pStyle w:val="ListParagraph"/>
              <w:numPr>
                <w:ilvl w:val="0"/>
                <w:numId w:val="8"/>
              </w:numPr>
            </w:pPr>
            <w:r>
              <w:t>Uji Kompetensi Web Programming Junior</w:t>
            </w:r>
            <w:r w:rsidR="0059311F">
              <w:t>(2020)</w:t>
            </w:r>
          </w:p>
          <w:p w:rsidR="00BA1C78" w:rsidRPr="00CF090E" w:rsidRDefault="00BA1C78" w:rsidP="002648C0"/>
          <w:p w:rsidR="004D3011" w:rsidRPr="000D29B6" w:rsidRDefault="00B26926" w:rsidP="002648C0">
            <w:pPr>
              <w:pStyle w:val="Heading2"/>
              <w:spacing w:before="0" w:after="0"/>
              <w:rPr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>pengalaman kerja</w:t>
            </w:r>
          </w:p>
          <w:p w:rsidR="00050F55" w:rsidRDefault="00050F55" w:rsidP="00050F55">
            <w:pPr>
              <w:pStyle w:val="ListParagraph"/>
              <w:rPr>
                <w:sz w:val="16"/>
                <w:szCs w:val="16"/>
              </w:rPr>
            </w:pPr>
          </w:p>
          <w:p w:rsidR="004D3011" w:rsidRPr="00A719FC" w:rsidRDefault="00A9470C" w:rsidP="002648C0">
            <w:pPr>
              <w:pStyle w:val="ListParagraph"/>
              <w:numPr>
                <w:ilvl w:val="0"/>
                <w:numId w:val="6"/>
              </w:numPr>
              <w:rPr>
                <w:b/>
                <w:sz w:val="16"/>
                <w:szCs w:val="16"/>
              </w:rPr>
            </w:pPr>
            <w:r w:rsidRPr="00A719FC">
              <w:rPr>
                <w:b/>
                <w:sz w:val="16"/>
                <w:szCs w:val="16"/>
              </w:rPr>
              <w:t>CF.</w:t>
            </w:r>
            <w:r w:rsidR="00DB57EF">
              <w:rPr>
                <w:b/>
                <w:sz w:val="16"/>
                <w:szCs w:val="16"/>
              </w:rPr>
              <w:t>Shop and drive sukahati (Desember 2016 – Febuari 2017</w:t>
            </w:r>
            <w:r w:rsidR="003401E3" w:rsidRPr="00A719FC">
              <w:rPr>
                <w:b/>
                <w:sz w:val="16"/>
                <w:szCs w:val="16"/>
              </w:rPr>
              <w:t>)</w:t>
            </w:r>
          </w:p>
          <w:p w:rsidR="006127D8" w:rsidRPr="00F1795C" w:rsidRDefault="00DB57EF" w:rsidP="00F1795C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Prakerin</w:t>
            </w:r>
            <w:r w:rsidR="0098619D" w:rsidRPr="000D29B6">
              <w:rPr>
                <w:sz w:val="16"/>
                <w:szCs w:val="16"/>
              </w:rPr>
              <w:t xml:space="preserve"> sebagai mekanik kurang lebih selama 3 bulan dan melakukan tune up pada mesin mobil,mengganti oli mobil, mengganti oli gardan, dan mengganti aki/battre mobil</w:t>
            </w:r>
            <w:r w:rsidR="00973222">
              <w:rPr>
                <w:sz w:val="16"/>
                <w:szCs w:val="16"/>
              </w:rPr>
              <w:t>.</w:t>
            </w:r>
          </w:p>
          <w:p w:rsidR="006127D8" w:rsidRDefault="006127D8" w:rsidP="002648C0">
            <w:pPr>
              <w:pStyle w:val="Heading2"/>
              <w:spacing w:before="0" w:after="0"/>
              <w:rPr>
                <w:sz w:val="16"/>
                <w:szCs w:val="16"/>
              </w:rPr>
            </w:pPr>
          </w:p>
          <w:p w:rsidR="00036450" w:rsidRPr="000D29B6" w:rsidRDefault="00B26926" w:rsidP="002648C0">
            <w:pPr>
              <w:pStyle w:val="Heading2"/>
              <w:spacing w:before="0" w:after="0"/>
              <w:rPr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>keahlian</w:t>
            </w:r>
          </w:p>
          <w:p w:rsidR="006127D8" w:rsidRDefault="006127D8" w:rsidP="002648C0">
            <w:pPr>
              <w:rPr>
                <w:b/>
                <w:sz w:val="16"/>
                <w:szCs w:val="16"/>
              </w:rPr>
            </w:pPr>
          </w:p>
          <w:p w:rsidR="00036450" w:rsidRPr="000D29B6" w:rsidRDefault="00B34324" w:rsidP="002648C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WEB PROGRAMMING</w:t>
            </w:r>
          </w:p>
          <w:p w:rsidR="00CD74B8" w:rsidRPr="000D29B6" w:rsidRDefault="00B26926" w:rsidP="002648C0">
            <w:pPr>
              <w:pStyle w:val="ListParagraph"/>
              <w:numPr>
                <w:ilvl w:val="0"/>
                <w:numId w:val="2"/>
              </w:numPr>
              <w:rPr>
                <w:b/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>PHP</w:t>
            </w:r>
          </w:p>
          <w:p w:rsidR="00785BD6" w:rsidRPr="000D29B6" w:rsidRDefault="00785BD6" w:rsidP="002648C0">
            <w:pPr>
              <w:pStyle w:val="ListParagraph"/>
              <w:numPr>
                <w:ilvl w:val="0"/>
                <w:numId w:val="2"/>
              </w:numPr>
              <w:rPr>
                <w:b/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>JAVASCRIPT</w:t>
            </w:r>
          </w:p>
          <w:p w:rsidR="00785BD6" w:rsidRPr="000D29B6" w:rsidRDefault="00785BD6" w:rsidP="002648C0">
            <w:pPr>
              <w:rPr>
                <w:b/>
                <w:sz w:val="16"/>
                <w:szCs w:val="16"/>
              </w:rPr>
            </w:pPr>
          </w:p>
          <w:p w:rsidR="00785BD6" w:rsidRPr="000D29B6" w:rsidRDefault="00B34324" w:rsidP="002648C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WEB DESIGN</w:t>
            </w:r>
          </w:p>
          <w:p w:rsidR="00785BD6" w:rsidRPr="000D29B6" w:rsidRDefault="00785BD6" w:rsidP="002648C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>HTML</w:t>
            </w:r>
          </w:p>
          <w:p w:rsidR="00785BD6" w:rsidRPr="000D29B6" w:rsidRDefault="00785BD6" w:rsidP="002648C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>CSS</w:t>
            </w:r>
          </w:p>
          <w:p w:rsidR="00785BD6" w:rsidRPr="000D29B6" w:rsidRDefault="00785BD6" w:rsidP="002648C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>BOOTSTRAP</w:t>
            </w:r>
          </w:p>
          <w:p w:rsidR="00B06CF7" w:rsidRDefault="00B06CF7" w:rsidP="002648C0">
            <w:pPr>
              <w:rPr>
                <w:b/>
                <w:sz w:val="16"/>
                <w:szCs w:val="16"/>
              </w:rPr>
            </w:pPr>
          </w:p>
          <w:p w:rsidR="00785BD6" w:rsidRDefault="00B06CF7" w:rsidP="002648C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APLIKASI OFFICE</w:t>
            </w:r>
          </w:p>
          <w:p w:rsidR="00B06CF7" w:rsidRPr="00B06CF7" w:rsidRDefault="00B06CF7" w:rsidP="00B06CF7">
            <w:pPr>
              <w:pStyle w:val="ListParagraph"/>
              <w:numPr>
                <w:ilvl w:val="0"/>
                <w:numId w:val="9"/>
              </w:num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Ms.word              (Mail Merge, Paragraph,Ilustration)</w:t>
            </w:r>
          </w:p>
          <w:p w:rsidR="00B06CF7" w:rsidRPr="00B06CF7" w:rsidRDefault="00B06CF7" w:rsidP="00B06CF7">
            <w:pPr>
              <w:pStyle w:val="ListParagraph"/>
              <w:numPr>
                <w:ilvl w:val="0"/>
                <w:numId w:val="9"/>
              </w:num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Ms.exel                (IF,HLOOK UP,VLOOK UP)</w:t>
            </w:r>
          </w:p>
          <w:p w:rsidR="00B06CF7" w:rsidRPr="00B06CF7" w:rsidRDefault="00B06CF7" w:rsidP="00B06CF7">
            <w:pPr>
              <w:pStyle w:val="ListParagraph"/>
              <w:numPr>
                <w:ilvl w:val="0"/>
                <w:numId w:val="9"/>
              </w:num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Ms.power point  (Slide, Animasi,Persentasi,Backgroun Slide)</w:t>
            </w:r>
          </w:p>
          <w:p w:rsidR="00B06CF7" w:rsidRPr="000D29B6" w:rsidRDefault="00B06CF7" w:rsidP="002648C0">
            <w:pPr>
              <w:rPr>
                <w:b/>
                <w:sz w:val="16"/>
                <w:szCs w:val="16"/>
              </w:rPr>
            </w:pPr>
          </w:p>
          <w:p w:rsidR="00CD74B8" w:rsidRPr="000D29B6" w:rsidRDefault="00CD74B8" w:rsidP="002648C0">
            <w:pPr>
              <w:rPr>
                <w:sz w:val="16"/>
                <w:szCs w:val="16"/>
              </w:rPr>
            </w:pPr>
            <w:r w:rsidRPr="000D29B6">
              <w:rPr>
                <w:b/>
                <w:sz w:val="16"/>
                <w:szCs w:val="16"/>
              </w:rPr>
              <w:t>MESIN</w:t>
            </w:r>
          </w:p>
          <w:p w:rsidR="00CD74B8" w:rsidRPr="000D29B6" w:rsidRDefault="00CD74B8" w:rsidP="002648C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>TUNE UP MESIN MOBIL</w:t>
            </w:r>
          </w:p>
          <w:p w:rsidR="00050F55" w:rsidRDefault="00050F55" w:rsidP="00A9470C"/>
          <w:p w:rsidR="00050F55" w:rsidRDefault="00050F55" w:rsidP="002648C0">
            <w:pPr>
              <w:pStyle w:val="ListParagraph"/>
            </w:pPr>
          </w:p>
          <w:p w:rsidR="00050F55" w:rsidRDefault="00050F55" w:rsidP="002648C0">
            <w:pPr>
              <w:pStyle w:val="ListParagraph"/>
            </w:pPr>
          </w:p>
          <w:p w:rsidR="00050F55" w:rsidRDefault="00050F55" w:rsidP="002648C0">
            <w:pPr>
              <w:pStyle w:val="ListParagraph"/>
            </w:pPr>
          </w:p>
          <w:p w:rsidR="00050F55" w:rsidRDefault="00050F55" w:rsidP="002648C0">
            <w:pPr>
              <w:pStyle w:val="ListParagraph"/>
            </w:pPr>
          </w:p>
          <w:p w:rsidR="00050F55" w:rsidRDefault="00050F55" w:rsidP="002648C0">
            <w:pPr>
              <w:pStyle w:val="ListParagraph"/>
            </w:pPr>
          </w:p>
          <w:p w:rsidR="00050F55" w:rsidRPr="00CD74B8" w:rsidRDefault="00050F55" w:rsidP="00050F55"/>
        </w:tc>
      </w:tr>
      <w:tr w:rsidR="0079364D" w:rsidRPr="00A9470C" w:rsidTr="006961AF">
        <w:trPr>
          <w:trHeight w:val="4410"/>
        </w:trPr>
        <w:tc>
          <w:tcPr>
            <w:tcW w:w="3600" w:type="dxa"/>
            <w:vAlign w:val="bottom"/>
          </w:tcPr>
          <w:p w:rsidR="0079364D" w:rsidRDefault="0079364D" w:rsidP="006961AF">
            <w:pPr>
              <w:tabs>
                <w:tab w:val="left" w:pos="990"/>
              </w:tabs>
            </w:pPr>
            <w:r w:rsidRPr="0059311F">
              <w:rPr>
                <w:noProof/>
                <w:lang w:eastAsia="en-US"/>
              </w:rPr>
              <w:lastRenderedPageBreak/>
              <w:drawing>
                <wp:inline distT="0" distB="0" distL="0" distR="0" wp14:anchorId="7D426B85" wp14:editId="7823CF77">
                  <wp:extent cx="1212850" cy="1819275"/>
                  <wp:effectExtent l="114300" t="114300" r="139700" b="142875"/>
                  <wp:docPr id="1" name="Picture 1" descr="C:\Users\chandra\Downloads\chandra putih ed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ndra\Downloads\chandra putih ed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8192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79364D" w:rsidRDefault="0079364D" w:rsidP="006961A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79364D" w:rsidRPr="00A9470C" w:rsidRDefault="0079364D" w:rsidP="006961AF">
            <w:pPr>
              <w:rPr>
                <w:rFonts w:asciiTheme="majorHAnsi" w:hAnsiTheme="majorHAnsi"/>
                <w:sz w:val="96"/>
                <w:szCs w:val="96"/>
              </w:rPr>
            </w:pPr>
            <w:r w:rsidRPr="00A9470C">
              <w:rPr>
                <w:rFonts w:asciiTheme="majorHAnsi" w:hAnsiTheme="majorHAnsi"/>
                <w:sz w:val="96"/>
                <w:szCs w:val="96"/>
              </w:rPr>
              <w:t>CHANDRA ARIADI PRATAMA</w:t>
            </w:r>
          </w:p>
          <w:p w:rsidR="0079364D" w:rsidRPr="00580463" w:rsidRDefault="0079364D" w:rsidP="006961AF">
            <w:pPr>
              <w:rPr>
                <w:sz w:val="40"/>
                <w:szCs w:val="40"/>
              </w:rPr>
            </w:pPr>
            <w:r w:rsidRPr="00A9470C">
              <w:rPr>
                <w:sz w:val="40"/>
                <w:szCs w:val="40"/>
              </w:rPr>
              <w:t>JUNIOR WEB PROGRAMMING</w:t>
            </w:r>
          </w:p>
        </w:tc>
      </w:tr>
      <w:tr w:rsidR="0079364D" w:rsidRPr="00CD74B8" w:rsidTr="006961AF">
        <w:tc>
          <w:tcPr>
            <w:tcW w:w="3600" w:type="dxa"/>
          </w:tcPr>
          <w:p w:rsidR="0079364D" w:rsidRPr="004C20B8" w:rsidRDefault="0079364D" w:rsidP="006961AF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data</w:t>
            </w:r>
          </w:p>
          <w:p w:rsidR="0079364D" w:rsidRDefault="0079364D" w:rsidP="0079364D">
            <w:r>
              <w:t>Date of birth :</w:t>
            </w:r>
          </w:p>
          <w:p w:rsidR="0079364D" w:rsidRDefault="0079364D" w:rsidP="0079364D">
            <w:r>
              <w:t>Bogor - 29 December 1999</w:t>
            </w:r>
          </w:p>
          <w:p w:rsidR="0079364D" w:rsidRDefault="0079364D" w:rsidP="0079364D"/>
          <w:p w:rsidR="0079364D" w:rsidRDefault="0079364D" w:rsidP="0079364D">
            <w:r>
              <w:t>Gender :</w:t>
            </w:r>
          </w:p>
          <w:p w:rsidR="0079364D" w:rsidRDefault="0079364D" w:rsidP="0079364D">
            <w:r>
              <w:t>Male</w:t>
            </w:r>
          </w:p>
          <w:p w:rsidR="0079364D" w:rsidRDefault="0079364D" w:rsidP="006961AF"/>
          <w:p w:rsidR="0079364D" w:rsidRPr="0079364D" w:rsidRDefault="0079364D" w:rsidP="0079364D">
            <w:pPr>
              <w:rPr>
                <w:lang w:val="en"/>
              </w:rPr>
            </w:pPr>
            <w:r w:rsidRPr="0079364D">
              <w:rPr>
                <w:lang w:val="en"/>
              </w:rPr>
              <w:t>Address:</w:t>
            </w:r>
          </w:p>
          <w:p w:rsidR="0079364D" w:rsidRPr="0079364D" w:rsidRDefault="0079364D" w:rsidP="0079364D">
            <w:r w:rsidRPr="0079364D">
              <w:rPr>
                <w:lang w:val="en"/>
              </w:rPr>
              <w:t>Jln .raya Pemda Kp.darussallam Rt 01/09 kec. Sukaraja kel. Sandy guava, Bogor regency</w:t>
            </w:r>
          </w:p>
          <w:p w:rsidR="0079364D" w:rsidRPr="00A9470C" w:rsidRDefault="0079364D" w:rsidP="006961AF">
            <w:pPr>
              <w:pStyle w:val="Heading3"/>
              <w:rPr>
                <w:sz w:val="16"/>
                <w:szCs w:val="16"/>
              </w:rPr>
            </w:pPr>
            <w:r w:rsidRPr="0079364D">
              <w:rPr>
                <w:sz w:val="16"/>
                <w:szCs w:val="16"/>
              </w:rPr>
              <w:t>summarry</w:t>
            </w:r>
          </w:p>
          <w:p w:rsidR="0079364D" w:rsidRPr="0079364D" w:rsidRDefault="0079364D" w:rsidP="0079364D">
            <w:pPr>
              <w:pStyle w:val="NoSpacing"/>
              <w:rPr>
                <w:sz w:val="16"/>
                <w:szCs w:val="16"/>
                <w:lang w:val="en" w:eastAsia="en-US"/>
              </w:rPr>
            </w:pPr>
            <w:r w:rsidRPr="0079364D">
              <w:rPr>
                <w:sz w:val="16"/>
                <w:szCs w:val="16"/>
                <w:lang w:val="en" w:eastAsia="en-US"/>
              </w:rPr>
              <w:t>Enjoy learning new things</w:t>
            </w:r>
          </w:p>
          <w:p w:rsidR="0079364D" w:rsidRPr="0079364D" w:rsidRDefault="0079364D" w:rsidP="0079364D">
            <w:pPr>
              <w:pStyle w:val="NoSpacing"/>
              <w:rPr>
                <w:sz w:val="16"/>
                <w:szCs w:val="16"/>
                <w:lang w:val="en" w:eastAsia="en-US"/>
              </w:rPr>
            </w:pPr>
            <w:r w:rsidRPr="0079364D">
              <w:rPr>
                <w:sz w:val="16"/>
                <w:szCs w:val="16"/>
                <w:lang w:val="en" w:eastAsia="en-US"/>
              </w:rPr>
              <w:t>And apply it, Love the world of programming and machines learn it then put it into practice.</w:t>
            </w:r>
          </w:p>
          <w:p w:rsidR="0079364D" w:rsidRPr="0079364D" w:rsidRDefault="0079364D" w:rsidP="0079364D">
            <w:pPr>
              <w:pStyle w:val="NoSpacing"/>
              <w:rPr>
                <w:sz w:val="16"/>
                <w:szCs w:val="16"/>
                <w:lang w:val="en" w:eastAsia="en-US"/>
              </w:rPr>
            </w:pPr>
          </w:p>
          <w:p w:rsidR="0079364D" w:rsidRPr="0079364D" w:rsidRDefault="0079364D" w:rsidP="0079364D">
            <w:pPr>
              <w:pStyle w:val="NoSpacing"/>
              <w:rPr>
                <w:sz w:val="16"/>
                <w:szCs w:val="16"/>
                <w:lang w:eastAsia="en-US"/>
              </w:rPr>
            </w:pPr>
            <w:r w:rsidRPr="0079364D">
              <w:rPr>
                <w:sz w:val="16"/>
                <w:szCs w:val="16"/>
                <w:lang w:val="en" w:eastAsia="en-US"/>
              </w:rPr>
              <w:t>Able to work in teams or individually, independently and responsibly at work, can work on web projects well and professionally</w:t>
            </w:r>
          </w:p>
          <w:p w:rsidR="0079364D" w:rsidRPr="00A9470C" w:rsidRDefault="0079364D" w:rsidP="006961AF">
            <w:pPr>
              <w:rPr>
                <w:sz w:val="16"/>
                <w:szCs w:val="16"/>
              </w:rPr>
            </w:pPr>
          </w:p>
          <w:p w:rsidR="0079364D" w:rsidRDefault="0079364D" w:rsidP="006961AF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16"/>
                <w:szCs w:val="16"/>
              </w:rPr>
            </w:pPr>
            <w:r w:rsidRPr="0079364D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16"/>
                <w:szCs w:val="16"/>
              </w:rPr>
              <w:t>REFERENCE</w:t>
            </w:r>
          </w:p>
          <w:p w:rsidR="0079364D" w:rsidRDefault="0079364D" w:rsidP="006961AF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16"/>
                <w:szCs w:val="16"/>
              </w:rPr>
            </w:pPr>
          </w:p>
          <w:p w:rsidR="0079364D" w:rsidRDefault="0079364D" w:rsidP="0079364D">
            <w:r>
              <w:t>Bpk.R.Windu Laksono, Dj.S.E</w:t>
            </w:r>
          </w:p>
          <w:p w:rsidR="0079364D" w:rsidRDefault="0079364D" w:rsidP="0079364D"/>
          <w:p w:rsidR="0079364D" w:rsidRDefault="0079364D" w:rsidP="0079364D">
            <w:r>
              <w:t>Head of Poleteknik LP3I Cilodong Raya Campus.</w:t>
            </w:r>
          </w:p>
          <w:p w:rsidR="0079364D" w:rsidRDefault="0079364D" w:rsidP="0079364D"/>
          <w:p w:rsidR="0079364D" w:rsidRDefault="0079364D" w:rsidP="0079364D">
            <w:r>
              <w:t>Mobile: 0812 8733 8409</w:t>
            </w:r>
          </w:p>
          <w:p w:rsidR="0079364D" w:rsidRDefault="0079364D" w:rsidP="0079364D">
            <w:r>
              <w:t>Phone: (021) 8791 4272</w:t>
            </w:r>
          </w:p>
          <w:p w:rsidR="0079364D" w:rsidRDefault="0079364D" w:rsidP="0079364D">
            <w:r>
              <w:t>E-mail: ariewindu260563@gmail.com</w:t>
            </w:r>
          </w:p>
          <w:p w:rsidR="0079364D" w:rsidRDefault="0079364D" w:rsidP="0079364D"/>
          <w:p w:rsidR="0079364D" w:rsidRDefault="0079364D" w:rsidP="0079364D">
            <w:pPr>
              <w:rPr>
                <w:sz w:val="16"/>
                <w:szCs w:val="16"/>
              </w:rPr>
            </w:pPr>
            <w:r>
              <w:t>Thus this CV is made and can be accounted for.</w:t>
            </w:r>
          </w:p>
          <w:p w:rsidR="0079364D" w:rsidRDefault="0079364D" w:rsidP="006961AF">
            <w:pPr>
              <w:jc w:val="right"/>
              <w:rPr>
                <w:sz w:val="16"/>
                <w:szCs w:val="16"/>
              </w:rPr>
            </w:pPr>
          </w:p>
          <w:p w:rsidR="0079364D" w:rsidRPr="00A9470C" w:rsidRDefault="0079364D" w:rsidP="006961A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Chandra ariadi pratama</w:t>
            </w:r>
          </w:p>
          <w:p w:rsidR="0079364D" w:rsidRPr="00A9470C" w:rsidRDefault="0079364D" w:rsidP="006961A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79364D" w:rsidRDefault="0079364D" w:rsidP="006961AF">
            <w:pPr>
              <w:tabs>
                <w:tab w:val="left" w:pos="990"/>
              </w:tabs>
            </w:pPr>
          </w:p>
        </w:tc>
        <w:tc>
          <w:tcPr>
            <w:tcW w:w="6470" w:type="dxa"/>
            <w:shd w:val="clear" w:color="auto" w:fill="auto"/>
          </w:tcPr>
          <w:p w:rsidR="0079364D" w:rsidRPr="00A85467" w:rsidRDefault="0079364D" w:rsidP="00C4582D">
            <w:pPr>
              <w:pStyle w:val="Heading2"/>
              <w:rPr>
                <w:sz w:val="16"/>
                <w:szCs w:val="16"/>
              </w:rPr>
            </w:pPr>
            <w:r w:rsidRPr="0079364D">
              <w:rPr>
                <w:sz w:val="16"/>
                <w:szCs w:val="16"/>
                <w:lang w:val="en"/>
              </w:rPr>
              <w:t>EDUCATION</w:t>
            </w:r>
          </w:p>
          <w:p w:rsidR="0079364D" w:rsidRPr="000D29B6" w:rsidRDefault="0079364D" w:rsidP="006961AF">
            <w:pPr>
              <w:pStyle w:val="Heading4"/>
              <w:rPr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>SMP PGRI Karadenan</w:t>
            </w:r>
          </w:p>
          <w:p w:rsidR="0079364D" w:rsidRPr="000D29B6" w:rsidRDefault="0079364D" w:rsidP="006961AF">
            <w:pPr>
              <w:pStyle w:val="Date"/>
              <w:rPr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>2012 - 2015</w:t>
            </w:r>
          </w:p>
          <w:p w:rsidR="0079364D" w:rsidRPr="000D29B6" w:rsidRDefault="0079364D" w:rsidP="006961AF">
            <w:pPr>
              <w:rPr>
                <w:sz w:val="16"/>
                <w:szCs w:val="16"/>
              </w:rPr>
            </w:pPr>
          </w:p>
          <w:p w:rsidR="0079364D" w:rsidRPr="000D29B6" w:rsidRDefault="0079364D" w:rsidP="006961AF">
            <w:pPr>
              <w:rPr>
                <w:b/>
                <w:sz w:val="16"/>
                <w:szCs w:val="16"/>
              </w:rPr>
            </w:pPr>
            <w:r w:rsidRPr="000D29B6">
              <w:rPr>
                <w:b/>
                <w:sz w:val="16"/>
                <w:szCs w:val="16"/>
              </w:rPr>
              <w:t>SMK Master Indonesia</w:t>
            </w:r>
          </w:p>
          <w:p w:rsidR="0079364D" w:rsidRPr="000D29B6" w:rsidRDefault="0079364D" w:rsidP="006961AF">
            <w:pPr>
              <w:rPr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>2015 – 2018</w:t>
            </w:r>
          </w:p>
          <w:p w:rsidR="0079364D" w:rsidRDefault="0079364D" w:rsidP="006961AF"/>
          <w:p w:rsidR="0079364D" w:rsidRPr="000D29B6" w:rsidRDefault="0079364D" w:rsidP="006961AF">
            <w:pPr>
              <w:rPr>
                <w:b/>
                <w:sz w:val="14"/>
                <w:szCs w:val="14"/>
              </w:rPr>
            </w:pPr>
            <w:r>
              <w:rPr>
                <w:b/>
              </w:rPr>
              <w:t>Lp3i Jakarta Cilodong</w:t>
            </w:r>
          </w:p>
          <w:p w:rsidR="0079364D" w:rsidRDefault="0079364D" w:rsidP="006961AF">
            <w:r>
              <w:t xml:space="preserve">2018– </w:t>
            </w:r>
            <w:r w:rsidR="003249E8">
              <w:t>Now</w:t>
            </w:r>
            <w:bookmarkStart w:id="0" w:name="_GoBack"/>
            <w:bookmarkEnd w:id="0"/>
          </w:p>
          <w:p w:rsidR="00C4582D" w:rsidRPr="00C4582D" w:rsidRDefault="00C4582D" w:rsidP="00C4582D">
            <w:pPr>
              <w:pStyle w:val="Heading2"/>
              <w:rPr>
                <w:sz w:val="16"/>
                <w:szCs w:val="16"/>
              </w:rPr>
            </w:pPr>
            <w:r w:rsidRPr="00C4582D">
              <w:rPr>
                <w:sz w:val="16"/>
                <w:szCs w:val="16"/>
                <w:lang w:val="en"/>
              </w:rPr>
              <w:t>NON-FORMAL EDUCATION</w:t>
            </w:r>
          </w:p>
          <w:p w:rsidR="00C4582D" w:rsidRPr="00C4582D" w:rsidRDefault="00C4582D" w:rsidP="00C4582D">
            <w:pPr>
              <w:pStyle w:val="ListParagraph"/>
              <w:numPr>
                <w:ilvl w:val="0"/>
                <w:numId w:val="8"/>
              </w:numPr>
              <w:rPr>
                <w:lang w:val="en"/>
              </w:rPr>
            </w:pPr>
            <w:r w:rsidRPr="00C4582D">
              <w:rPr>
                <w:lang w:val="en"/>
              </w:rPr>
              <w:t>Mechanical Skills Competency Test (2018)</w:t>
            </w:r>
          </w:p>
          <w:p w:rsidR="00C4582D" w:rsidRPr="00C4582D" w:rsidRDefault="00C4582D" w:rsidP="00C4582D">
            <w:pPr>
              <w:pStyle w:val="ListParagraph"/>
              <w:numPr>
                <w:ilvl w:val="0"/>
                <w:numId w:val="8"/>
              </w:numPr>
              <w:rPr>
                <w:lang w:val="en"/>
              </w:rPr>
            </w:pPr>
            <w:r w:rsidRPr="00C4582D">
              <w:rPr>
                <w:lang w:val="en"/>
              </w:rPr>
              <w:t>Computer Operator Competency Test (2019)</w:t>
            </w:r>
          </w:p>
          <w:p w:rsidR="00C4582D" w:rsidRPr="00C4582D" w:rsidRDefault="00C4582D" w:rsidP="00C4582D">
            <w:pPr>
              <w:pStyle w:val="ListParagraph"/>
              <w:numPr>
                <w:ilvl w:val="0"/>
                <w:numId w:val="8"/>
              </w:numPr>
              <w:rPr>
                <w:lang w:val="en"/>
              </w:rPr>
            </w:pPr>
            <w:r w:rsidRPr="00C4582D">
              <w:rPr>
                <w:lang w:val="en"/>
              </w:rPr>
              <w:t xml:space="preserve"> Attend</w:t>
            </w:r>
            <w:r w:rsidR="00EA4938">
              <w:rPr>
                <w:lang w:val="en"/>
              </w:rPr>
              <w:t xml:space="preserve"> OML </w:t>
            </w:r>
            <w:r w:rsidRPr="00C4582D">
              <w:rPr>
                <w:lang w:val="en"/>
              </w:rPr>
              <w:t>(Mosque Environment Orientation)</w:t>
            </w:r>
          </w:p>
          <w:p w:rsidR="0079364D" w:rsidRPr="006F13A7" w:rsidRDefault="00C4582D" w:rsidP="006961AF">
            <w:pPr>
              <w:pStyle w:val="ListParagraph"/>
              <w:numPr>
                <w:ilvl w:val="0"/>
                <w:numId w:val="8"/>
              </w:numPr>
            </w:pPr>
            <w:r w:rsidRPr="00C4582D">
              <w:rPr>
                <w:lang w:val="en"/>
              </w:rPr>
              <w:t>Junior Programming Web Competency Test (2020)</w:t>
            </w:r>
          </w:p>
          <w:p w:rsidR="006F13A7" w:rsidRPr="00CF090E" w:rsidRDefault="006F13A7" w:rsidP="006961AF">
            <w:pPr>
              <w:pStyle w:val="ListParagraph"/>
              <w:numPr>
                <w:ilvl w:val="0"/>
                <w:numId w:val="8"/>
              </w:numPr>
            </w:pPr>
          </w:p>
          <w:p w:rsidR="0079364D" w:rsidRPr="000D29B6" w:rsidRDefault="0079364D" w:rsidP="006961AF">
            <w:pPr>
              <w:pStyle w:val="Heading2"/>
              <w:spacing w:before="0" w:after="0"/>
              <w:rPr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>pengalaman kerja</w:t>
            </w:r>
          </w:p>
          <w:p w:rsidR="0079364D" w:rsidRDefault="0079364D" w:rsidP="006961AF">
            <w:pPr>
              <w:pStyle w:val="ListParagraph"/>
              <w:rPr>
                <w:sz w:val="16"/>
                <w:szCs w:val="16"/>
              </w:rPr>
            </w:pPr>
          </w:p>
          <w:p w:rsidR="00580463" w:rsidRPr="00580463" w:rsidRDefault="00580463" w:rsidP="00580463">
            <w:pPr>
              <w:pStyle w:val="ListParagraph"/>
              <w:numPr>
                <w:ilvl w:val="0"/>
                <w:numId w:val="6"/>
              </w:numPr>
              <w:rPr>
                <w:b/>
                <w:sz w:val="16"/>
                <w:szCs w:val="16"/>
                <w:lang w:val="en"/>
              </w:rPr>
            </w:pPr>
            <w:r w:rsidRPr="00580463">
              <w:rPr>
                <w:b/>
                <w:sz w:val="16"/>
                <w:szCs w:val="16"/>
                <w:lang w:val="en"/>
              </w:rPr>
              <w:t>CF. Shop and drive sukahati (December 2016 - February 2017)</w:t>
            </w:r>
          </w:p>
          <w:p w:rsidR="0079364D" w:rsidRDefault="00580463" w:rsidP="006F13A7">
            <w:pPr>
              <w:pStyle w:val="ListParagraph"/>
              <w:rPr>
                <w:b/>
                <w:sz w:val="16"/>
                <w:szCs w:val="16"/>
                <w:lang w:val="en"/>
              </w:rPr>
            </w:pPr>
            <w:r w:rsidRPr="00580463">
              <w:rPr>
                <w:sz w:val="16"/>
                <w:szCs w:val="16"/>
                <w:lang w:val="en"/>
              </w:rPr>
              <w:t>Internship as a mechanic for about 3 months and doing tune up on car engines, changing car oil, changing axle oil, and replacing car battery / battre</w:t>
            </w:r>
            <w:r w:rsidRPr="00580463">
              <w:rPr>
                <w:b/>
                <w:sz w:val="16"/>
                <w:szCs w:val="16"/>
                <w:lang w:val="en"/>
              </w:rPr>
              <w:t>.</w:t>
            </w:r>
          </w:p>
          <w:p w:rsidR="006F13A7" w:rsidRPr="006F13A7" w:rsidRDefault="006F13A7" w:rsidP="006F13A7">
            <w:pPr>
              <w:pStyle w:val="ListParagraph"/>
              <w:rPr>
                <w:b/>
                <w:sz w:val="16"/>
                <w:szCs w:val="16"/>
              </w:rPr>
            </w:pPr>
          </w:p>
          <w:p w:rsidR="0079364D" w:rsidRPr="00580463" w:rsidRDefault="00580463" w:rsidP="00580463">
            <w:pPr>
              <w:pStyle w:val="Heading2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SKILL</w:t>
            </w:r>
          </w:p>
          <w:p w:rsidR="0079364D" w:rsidRPr="000D29B6" w:rsidRDefault="00B34324" w:rsidP="006961A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WEB PROGRAMMING</w:t>
            </w:r>
          </w:p>
          <w:p w:rsidR="0079364D" w:rsidRPr="000D29B6" w:rsidRDefault="0079364D" w:rsidP="006961AF">
            <w:pPr>
              <w:pStyle w:val="ListParagraph"/>
              <w:numPr>
                <w:ilvl w:val="0"/>
                <w:numId w:val="2"/>
              </w:numPr>
              <w:rPr>
                <w:b/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>PHP</w:t>
            </w:r>
          </w:p>
          <w:p w:rsidR="0079364D" w:rsidRPr="000D29B6" w:rsidRDefault="0079364D" w:rsidP="006961AF">
            <w:pPr>
              <w:pStyle w:val="ListParagraph"/>
              <w:numPr>
                <w:ilvl w:val="0"/>
                <w:numId w:val="2"/>
              </w:numPr>
              <w:rPr>
                <w:b/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>JAVASCRIPT</w:t>
            </w:r>
          </w:p>
          <w:p w:rsidR="0079364D" w:rsidRPr="000D29B6" w:rsidRDefault="0079364D" w:rsidP="006961AF">
            <w:pPr>
              <w:rPr>
                <w:b/>
                <w:sz w:val="16"/>
                <w:szCs w:val="16"/>
              </w:rPr>
            </w:pPr>
          </w:p>
          <w:p w:rsidR="00580463" w:rsidRPr="00580463" w:rsidRDefault="00B34324" w:rsidP="0058046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"/>
              </w:rPr>
              <w:t>WEB DESIGN</w:t>
            </w:r>
          </w:p>
          <w:p w:rsidR="0079364D" w:rsidRPr="000D29B6" w:rsidRDefault="0079364D" w:rsidP="006961A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>HTML</w:t>
            </w:r>
          </w:p>
          <w:p w:rsidR="0079364D" w:rsidRPr="000D29B6" w:rsidRDefault="0079364D" w:rsidP="006961A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>CSS</w:t>
            </w:r>
          </w:p>
          <w:p w:rsidR="0079364D" w:rsidRPr="000D29B6" w:rsidRDefault="0079364D" w:rsidP="006961A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D29B6">
              <w:rPr>
                <w:sz w:val="16"/>
                <w:szCs w:val="16"/>
              </w:rPr>
              <w:t>BOOTSTRAP</w:t>
            </w:r>
          </w:p>
          <w:p w:rsidR="0079364D" w:rsidRDefault="0079364D" w:rsidP="006961AF">
            <w:pPr>
              <w:rPr>
                <w:b/>
                <w:sz w:val="16"/>
                <w:szCs w:val="16"/>
              </w:rPr>
            </w:pPr>
          </w:p>
          <w:p w:rsidR="00580463" w:rsidRPr="00580463" w:rsidRDefault="00580463" w:rsidP="00580463">
            <w:pPr>
              <w:rPr>
                <w:b/>
                <w:sz w:val="16"/>
                <w:szCs w:val="16"/>
              </w:rPr>
            </w:pPr>
            <w:r w:rsidRPr="00580463">
              <w:rPr>
                <w:b/>
                <w:sz w:val="16"/>
                <w:szCs w:val="16"/>
                <w:lang w:val="en"/>
              </w:rPr>
              <w:t>OFFICE APPLICATION</w:t>
            </w:r>
          </w:p>
          <w:p w:rsidR="0079364D" w:rsidRPr="00B06CF7" w:rsidRDefault="0079364D" w:rsidP="006961AF">
            <w:pPr>
              <w:pStyle w:val="ListParagraph"/>
              <w:numPr>
                <w:ilvl w:val="0"/>
                <w:numId w:val="9"/>
              </w:num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Ms.word              (Mail Merge, Paragraph,Ilustration)</w:t>
            </w:r>
          </w:p>
          <w:p w:rsidR="0079364D" w:rsidRPr="00B06CF7" w:rsidRDefault="0079364D" w:rsidP="006961AF">
            <w:pPr>
              <w:pStyle w:val="ListParagraph"/>
              <w:numPr>
                <w:ilvl w:val="0"/>
                <w:numId w:val="9"/>
              </w:num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Ms.exel                (IF,HLOOK UP,VLOOK UP)</w:t>
            </w:r>
          </w:p>
          <w:p w:rsidR="0079364D" w:rsidRPr="006F13A7" w:rsidRDefault="0079364D" w:rsidP="006F13A7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Ms.power point  (</w:t>
            </w:r>
            <w:r w:rsidR="006F13A7" w:rsidRPr="006F13A7">
              <w:rPr>
                <w:sz w:val="16"/>
                <w:szCs w:val="16"/>
                <w:lang w:val="en"/>
              </w:rPr>
              <w:t>Slides, Animations, Presentations, Slide Backgrounds</w:t>
            </w:r>
            <w:r w:rsidRPr="006F13A7">
              <w:rPr>
                <w:sz w:val="16"/>
                <w:szCs w:val="16"/>
              </w:rPr>
              <w:t>)</w:t>
            </w:r>
          </w:p>
          <w:p w:rsidR="0079364D" w:rsidRPr="000D29B6" w:rsidRDefault="0079364D" w:rsidP="006961AF">
            <w:pPr>
              <w:rPr>
                <w:b/>
                <w:sz w:val="16"/>
                <w:szCs w:val="16"/>
              </w:rPr>
            </w:pPr>
          </w:p>
          <w:p w:rsidR="00580463" w:rsidRPr="00580463" w:rsidRDefault="00580463" w:rsidP="00580463">
            <w:pPr>
              <w:rPr>
                <w:b/>
                <w:sz w:val="16"/>
                <w:szCs w:val="16"/>
              </w:rPr>
            </w:pPr>
            <w:r w:rsidRPr="00580463">
              <w:rPr>
                <w:b/>
                <w:sz w:val="16"/>
                <w:szCs w:val="16"/>
                <w:lang w:val="en"/>
              </w:rPr>
              <w:t>MACHINE</w:t>
            </w:r>
          </w:p>
          <w:p w:rsidR="00580463" w:rsidRPr="00580463" w:rsidRDefault="00580463" w:rsidP="00580463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80463">
              <w:rPr>
                <w:sz w:val="16"/>
                <w:szCs w:val="16"/>
                <w:lang w:val="en"/>
              </w:rPr>
              <w:t>• TUNE UP THE CAR ENGINE</w:t>
            </w:r>
          </w:p>
          <w:p w:rsidR="0079364D" w:rsidRDefault="0079364D" w:rsidP="006961AF"/>
          <w:p w:rsidR="0079364D" w:rsidRDefault="0079364D" w:rsidP="006961AF">
            <w:pPr>
              <w:pStyle w:val="ListParagraph"/>
            </w:pPr>
          </w:p>
          <w:p w:rsidR="0079364D" w:rsidRDefault="0079364D" w:rsidP="006961AF">
            <w:pPr>
              <w:pStyle w:val="ListParagraph"/>
            </w:pPr>
          </w:p>
          <w:p w:rsidR="0079364D" w:rsidRDefault="0079364D" w:rsidP="006961AF">
            <w:pPr>
              <w:pStyle w:val="ListParagraph"/>
            </w:pPr>
          </w:p>
          <w:p w:rsidR="0079364D" w:rsidRDefault="0079364D" w:rsidP="006961AF">
            <w:pPr>
              <w:pStyle w:val="ListParagraph"/>
            </w:pPr>
          </w:p>
          <w:p w:rsidR="0079364D" w:rsidRDefault="0079364D" w:rsidP="006961AF">
            <w:pPr>
              <w:pStyle w:val="ListParagraph"/>
            </w:pPr>
          </w:p>
          <w:p w:rsidR="0079364D" w:rsidRPr="00CD74B8" w:rsidRDefault="0079364D" w:rsidP="006961AF"/>
        </w:tc>
      </w:tr>
    </w:tbl>
    <w:p w:rsidR="00CD2176" w:rsidRPr="00CD2176" w:rsidRDefault="00CD2176" w:rsidP="00CD2176"/>
    <w:p w:rsidR="00CD2176" w:rsidRPr="00CD2176" w:rsidRDefault="00CD2176" w:rsidP="00CD2176"/>
    <w:p w:rsidR="00CD2176" w:rsidRPr="00CD2176" w:rsidRDefault="00CD2176" w:rsidP="00CD2176"/>
    <w:p w:rsidR="00CD2176" w:rsidRPr="00CD2176" w:rsidRDefault="00CD2176" w:rsidP="00CD2176"/>
    <w:p w:rsidR="00CD2176" w:rsidRPr="00CD2176" w:rsidRDefault="00CD2176" w:rsidP="00CD2176"/>
    <w:p w:rsidR="00CD2176" w:rsidRPr="00CD2176" w:rsidRDefault="00CD2176" w:rsidP="00CD2176"/>
    <w:p w:rsidR="00CD2176" w:rsidRPr="00CD2176" w:rsidRDefault="00CD2176" w:rsidP="00CD2176"/>
    <w:p w:rsidR="00CD2176" w:rsidRPr="00CD2176" w:rsidRDefault="00CD2176" w:rsidP="00CD2176"/>
    <w:p w:rsidR="00CD2176" w:rsidRDefault="00CD2176" w:rsidP="00CD2176"/>
    <w:p w:rsidR="00CD2176" w:rsidRDefault="00CD2176" w:rsidP="00CD2176"/>
    <w:p w:rsidR="00EF5474" w:rsidRPr="00CD2176" w:rsidRDefault="00CD2176" w:rsidP="00CD2176">
      <w:pPr>
        <w:tabs>
          <w:tab w:val="left" w:pos="4335"/>
        </w:tabs>
      </w:pPr>
      <w:r>
        <w:tab/>
      </w:r>
    </w:p>
    <w:sectPr w:rsidR="00EF5474" w:rsidRPr="00CD2176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61B" w:rsidRDefault="0078361B" w:rsidP="000C45FF">
      <w:r>
        <w:separator/>
      </w:r>
    </w:p>
  </w:endnote>
  <w:endnote w:type="continuationSeparator" w:id="0">
    <w:p w:rsidR="0078361B" w:rsidRDefault="0078361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61B" w:rsidRDefault="0078361B" w:rsidP="000C45FF">
      <w:r>
        <w:separator/>
      </w:r>
    </w:p>
  </w:footnote>
  <w:footnote w:type="continuationSeparator" w:id="0">
    <w:p w:rsidR="0078361B" w:rsidRDefault="0078361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posOffset>257175</wp:posOffset>
          </wp:positionH>
          <wp:positionV relativeFrom="page">
            <wp:posOffset>485775</wp:posOffset>
          </wp:positionV>
          <wp:extent cx="7259955" cy="9361427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rto="http://schemas.microsoft.com/office/word/2006/arto"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rto="http://schemas.microsoft.com/office/word/2006/arto"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2681" cy="9364942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37.25pt;height:307.5pt;flip:x;visibility:visible" o:bullet="t">
        <v:imagedata r:id="rId1" o:title="IMG-20190807-WA0021" croptop="52796f" cropbottom="3192f" cropleft="40254f" cropright="18942f"/>
      </v:shape>
    </w:pict>
  </w:numPicBullet>
  <w:abstractNum w:abstractNumId="0" w15:restartNumberingAfterBreak="0">
    <w:nsid w:val="011534EF"/>
    <w:multiLevelType w:val="hybridMultilevel"/>
    <w:tmpl w:val="CB20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5FC9"/>
    <w:multiLevelType w:val="hybridMultilevel"/>
    <w:tmpl w:val="E288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7413F"/>
    <w:multiLevelType w:val="hybridMultilevel"/>
    <w:tmpl w:val="ABBC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0313B"/>
    <w:multiLevelType w:val="hybridMultilevel"/>
    <w:tmpl w:val="18B6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3158D"/>
    <w:multiLevelType w:val="hybridMultilevel"/>
    <w:tmpl w:val="E9060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642F2"/>
    <w:multiLevelType w:val="hybridMultilevel"/>
    <w:tmpl w:val="FA9E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D3F96"/>
    <w:multiLevelType w:val="hybridMultilevel"/>
    <w:tmpl w:val="6C78BB24"/>
    <w:lvl w:ilvl="0" w:tplc="358A622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13B0F"/>
    <w:multiLevelType w:val="hybridMultilevel"/>
    <w:tmpl w:val="B79C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F4B6D"/>
    <w:multiLevelType w:val="hybridMultilevel"/>
    <w:tmpl w:val="C8D06E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0E"/>
    <w:rsid w:val="00000230"/>
    <w:rsid w:val="00036450"/>
    <w:rsid w:val="00050F55"/>
    <w:rsid w:val="00094499"/>
    <w:rsid w:val="000C45FF"/>
    <w:rsid w:val="000D29B6"/>
    <w:rsid w:val="000E3FD1"/>
    <w:rsid w:val="00101B29"/>
    <w:rsid w:val="00112054"/>
    <w:rsid w:val="001268BC"/>
    <w:rsid w:val="001525E1"/>
    <w:rsid w:val="00180329"/>
    <w:rsid w:val="0019001F"/>
    <w:rsid w:val="00197960"/>
    <w:rsid w:val="001A74A5"/>
    <w:rsid w:val="001B2ABD"/>
    <w:rsid w:val="001C5E46"/>
    <w:rsid w:val="001E0391"/>
    <w:rsid w:val="001E1759"/>
    <w:rsid w:val="001F1ECC"/>
    <w:rsid w:val="001F7BEB"/>
    <w:rsid w:val="00236822"/>
    <w:rsid w:val="002400EB"/>
    <w:rsid w:val="00256CF7"/>
    <w:rsid w:val="002648C0"/>
    <w:rsid w:val="00281FD5"/>
    <w:rsid w:val="0030295F"/>
    <w:rsid w:val="0030481B"/>
    <w:rsid w:val="003156FC"/>
    <w:rsid w:val="003249E8"/>
    <w:rsid w:val="003254B5"/>
    <w:rsid w:val="003401E3"/>
    <w:rsid w:val="0037121F"/>
    <w:rsid w:val="003A6B7D"/>
    <w:rsid w:val="003B06CA"/>
    <w:rsid w:val="003E6698"/>
    <w:rsid w:val="004071FC"/>
    <w:rsid w:val="0041050A"/>
    <w:rsid w:val="004309F6"/>
    <w:rsid w:val="00445947"/>
    <w:rsid w:val="004813B3"/>
    <w:rsid w:val="0049212C"/>
    <w:rsid w:val="00496591"/>
    <w:rsid w:val="004C20B8"/>
    <w:rsid w:val="004C603B"/>
    <w:rsid w:val="004C63E4"/>
    <w:rsid w:val="004D3011"/>
    <w:rsid w:val="004E6BC8"/>
    <w:rsid w:val="004F6B15"/>
    <w:rsid w:val="005262AC"/>
    <w:rsid w:val="00580463"/>
    <w:rsid w:val="0059311F"/>
    <w:rsid w:val="005E39D5"/>
    <w:rsid w:val="00600670"/>
    <w:rsid w:val="006127D8"/>
    <w:rsid w:val="0062123A"/>
    <w:rsid w:val="00646E75"/>
    <w:rsid w:val="0066293B"/>
    <w:rsid w:val="00667040"/>
    <w:rsid w:val="006771D0"/>
    <w:rsid w:val="00677A8E"/>
    <w:rsid w:val="00680E3B"/>
    <w:rsid w:val="006F13A7"/>
    <w:rsid w:val="00715FCB"/>
    <w:rsid w:val="00743101"/>
    <w:rsid w:val="00775AA6"/>
    <w:rsid w:val="007775E1"/>
    <w:rsid w:val="0078361B"/>
    <w:rsid w:val="00785BD6"/>
    <w:rsid w:val="007867A0"/>
    <w:rsid w:val="007927F5"/>
    <w:rsid w:val="0079364D"/>
    <w:rsid w:val="00802CA0"/>
    <w:rsid w:val="00854E1B"/>
    <w:rsid w:val="00857F81"/>
    <w:rsid w:val="009260CD"/>
    <w:rsid w:val="00952C25"/>
    <w:rsid w:val="00973222"/>
    <w:rsid w:val="0098619D"/>
    <w:rsid w:val="00A00AF7"/>
    <w:rsid w:val="00A00E20"/>
    <w:rsid w:val="00A2118D"/>
    <w:rsid w:val="00A341A4"/>
    <w:rsid w:val="00A719FC"/>
    <w:rsid w:val="00A76C07"/>
    <w:rsid w:val="00A85467"/>
    <w:rsid w:val="00A9470C"/>
    <w:rsid w:val="00AA06C8"/>
    <w:rsid w:val="00AD76E2"/>
    <w:rsid w:val="00B06CF7"/>
    <w:rsid w:val="00B20152"/>
    <w:rsid w:val="00B26926"/>
    <w:rsid w:val="00B34324"/>
    <w:rsid w:val="00B359E4"/>
    <w:rsid w:val="00B57D98"/>
    <w:rsid w:val="00B70850"/>
    <w:rsid w:val="00B936A5"/>
    <w:rsid w:val="00BA1C78"/>
    <w:rsid w:val="00BC4F7E"/>
    <w:rsid w:val="00C066B6"/>
    <w:rsid w:val="00C177AC"/>
    <w:rsid w:val="00C37BA1"/>
    <w:rsid w:val="00C4582D"/>
    <w:rsid w:val="00C4674C"/>
    <w:rsid w:val="00C506CF"/>
    <w:rsid w:val="00C72188"/>
    <w:rsid w:val="00C72BED"/>
    <w:rsid w:val="00C9578B"/>
    <w:rsid w:val="00CB0055"/>
    <w:rsid w:val="00CD2176"/>
    <w:rsid w:val="00CD47A0"/>
    <w:rsid w:val="00CD74B8"/>
    <w:rsid w:val="00CF090E"/>
    <w:rsid w:val="00D2522B"/>
    <w:rsid w:val="00D32E9A"/>
    <w:rsid w:val="00D422DE"/>
    <w:rsid w:val="00D5459D"/>
    <w:rsid w:val="00D55A6A"/>
    <w:rsid w:val="00D7707C"/>
    <w:rsid w:val="00DA1F4D"/>
    <w:rsid w:val="00DB57EF"/>
    <w:rsid w:val="00DD172A"/>
    <w:rsid w:val="00DE4840"/>
    <w:rsid w:val="00E25A26"/>
    <w:rsid w:val="00E35CA6"/>
    <w:rsid w:val="00E424E7"/>
    <w:rsid w:val="00E4381A"/>
    <w:rsid w:val="00E55D74"/>
    <w:rsid w:val="00E86202"/>
    <w:rsid w:val="00EA4938"/>
    <w:rsid w:val="00EA5D06"/>
    <w:rsid w:val="00ED327A"/>
    <w:rsid w:val="00ED3A08"/>
    <w:rsid w:val="00ED4880"/>
    <w:rsid w:val="00EE7E3B"/>
    <w:rsid w:val="00EF5474"/>
    <w:rsid w:val="00F1795C"/>
    <w:rsid w:val="00F60274"/>
    <w:rsid w:val="00F6379E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EB0C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D74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64D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Spacing">
    <w:name w:val="No Spacing"/>
    <w:uiPriority w:val="1"/>
    <w:qFormat/>
    <w:rsid w:val="0079364D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dra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A2BEFA-4F80-4BA3-9A08-4BD6896C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2020-02-04T01:19:00Z</dcterms:created>
  <dcterms:modified xsi:type="dcterms:W3CDTF">2020-09-15T04:45:00Z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